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92" w:rsidRDefault="00BB5C92">
      <w:pPr>
        <w:rPr>
          <w:rFonts w:ascii="Verdana" w:hAnsi="Verdana"/>
          <w:b/>
        </w:rPr>
      </w:pPr>
    </w:p>
    <w:p w:rsidR="0050646E" w:rsidRDefault="0050646E">
      <w:pPr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Name:</w:t>
      </w:r>
    </w:p>
    <w:p w:rsidR="00656EB0" w:rsidRDefault="00656EB0">
      <w:pPr>
        <w:rPr>
          <w:rFonts w:ascii="Verdana" w:hAnsi="Verdana"/>
          <w:b/>
        </w:rPr>
      </w:pPr>
    </w:p>
    <w:p w:rsidR="0050646E" w:rsidRDefault="0050646E">
      <w:pPr>
        <w:rPr>
          <w:rFonts w:ascii="Verdana" w:hAnsi="Verdana"/>
          <w:b/>
        </w:rPr>
      </w:pPr>
      <w:r>
        <w:rPr>
          <w:rFonts w:ascii="Verdana" w:hAnsi="Verdana"/>
          <w:b/>
        </w:rPr>
        <w:t>Employee Code:</w:t>
      </w:r>
    </w:p>
    <w:p w:rsidR="00656EB0" w:rsidRDefault="00656EB0">
      <w:pPr>
        <w:rPr>
          <w:rFonts w:ascii="Verdana" w:hAnsi="Verdana"/>
          <w:b/>
        </w:rPr>
      </w:pPr>
    </w:p>
    <w:p w:rsidR="0050646E" w:rsidRDefault="0050646E">
      <w:pPr>
        <w:rPr>
          <w:rFonts w:ascii="Verdana" w:hAnsi="Verdana"/>
          <w:b/>
        </w:rPr>
      </w:pPr>
      <w:r>
        <w:rPr>
          <w:rFonts w:ascii="Verdana" w:hAnsi="Verdana"/>
          <w:b/>
        </w:rPr>
        <w:t>Designation:</w:t>
      </w:r>
    </w:p>
    <w:p w:rsidR="00656EB0" w:rsidRDefault="00656EB0">
      <w:pPr>
        <w:rPr>
          <w:rFonts w:ascii="Verdana" w:hAnsi="Verdana"/>
          <w:b/>
        </w:rPr>
      </w:pPr>
    </w:p>
    <w:p w:rsidR="0050646E" w:rsidRDefault="0050646E">
      <w:pPr>
        <w:rPr>
          <w:rFonts w:ascii="Verdana" w:hAnsi="Verdana"/>
          <w:b/>
        </w:rPr>
      </w:pPr>
      <w:r>
        <w:rPr>
          <w:rFonts w:ascii="Verdana" w:hAnsi="Verdana"/>
          <w:b/>
        </w:rPr>
        <w:t>Date of Joining:</w:t>
      </w:r>
    </w:p>
    <w:p w:rsidR="0050646E" w:rsidRDefault="0050646E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3181"/>
        <w:gridCol w:w="3814"/>
        <w:gridCol w:w="1361"/>
      </w:tblGrid>
      <w:tr w:rsidR="0050646E">
        <w:trPr>
          <w:trHeight w:val="277"/>
          <w:tblHeader/>
        </w:trPr>
        <w:tc>
          <w:tcPr>
            <w:tcW w:w="1130" w:type="dxa"/>
            <w:shd w:val="clear" w:color="auto" w:fill="CCCCCC"/>
            <w:vAlign w:val="center"/>
          </w:tcPr>
          <w:p w:rsidR="0050646E" w:rsidRDefault="0050646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Sr. No.</w:t>
            </w:r>
          </w:p>
        </w:tc>
        <w:tc>
          <w:tcPr>
            <w:tcW w:w="3181" w:type="dxa"/>
            <w:shd w:val="clear" w:color="auto" w:fill="CCCCCC"/>
            <w:vAlign w:val="center"/>
          </w:tcPr>
          <w:p w:rsidR="0050646E" w:rsidRDefault="0050646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Department Details</w:t>
            </w:r>
          </w:p>
        </w:tc>
        <w:tc>
          <w:tcPr>
            <w:tcW w:w="3814" w:type="dxa"/>
            <w:shd w:val="clear" w:color="auto" w:fill="CCCCCC"/>
            <w:vAlign w:val="center"/>
          </w:tcPr>
          <w:p w:rsidR="0050646E" w:rsidRDefault="0050646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Remarks</w:t>
            </w:r>
          </w:p>
        </w:tc>
        <w:tc>
          <w:tcPr>
            <w:tcW w:w="1361" w:type="dxa"/>
            <w:shd w:val="clear" w:color="auto" w:fill="CCCCCC"/>
            <w:vAlign w:val="center"/>
          </w:tcPr>
          <w:p w:rsidR="0050646E" w:rsidRDefault="0050646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Sign</w:t>
            </w:r>
          </w:p>
        </w:tc>
      </w:tr>
      <w:tr w:rsidR="0050646E">
        <w:trPr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18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8356" w:type="dxa"/>
            <w:gridSpan w:val="3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HR Department</w:t>
            </w: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21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HR Manual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 w:val="restart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21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3181" w:type="dxa"/>
            <w:vAlign w:val="center"/>
          </w:tcPr>
          <w:p w:rsidR="0050646E" w:rsidRDefault="00F86A4A" w:rsidP="00F86A4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CIMS </w:t>
            </w:r>
            <w:r w:rsidR="0050646E">
              <w:rPr>
                <w:rFonts w:ascii="Verdana" w:hAnsi="Verdana"/>
              </w:rPr>
              <w:t>ID / Password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21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Books (if Required)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21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Library Card (if required)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21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18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8356" w:type="dxa"/>
            <w:gridSpan w:val="3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Administration</w:t>
            </w: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Identity Card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 w:val="restart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Bank Account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Notepad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Pen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Employee Card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0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18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8356" w:type="dxa"/>
            <w:gridSpan w:val="3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System Administration</w:t>
            </w: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Computer System (PC No.)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 w:val="restart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Head Phones (If required)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E-mail ID / Password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Network IP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Firewall ID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Domain User Name &amp; Password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to Messengers (Yahoo / MSN / Skype / Google Talk etc.)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cantSplit/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5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Merge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  <w:tr w:rsidR="0050646E">
        <w:trPr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18"/>
              </w:num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8356" w:type="dxa"/>
            <w:gridSpan w:val="3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b/>
              </w:rPr>
              <w:t>Joinee</w:t>
            </w:r>
            <w:proofErr w:type="spellEnd"/>
          </w:p>
        </w:tc>
      </w:tr>
      <w:tr w:rsidR="0050646E">
        <w:trPr>
          <w:trHeight w:val="277"/>
        </w:trPr>
        <w:tc>
          <w:tcPr>
            <w:tcW w:w="1130" w:type="dxa"/>
            <w:vAlign w:val="center"/>
          </w:tcPr>
          <w:p w:rsidR="0050646E" w:rsidRDefault="0050646E">
            <w:pPr>
              <w:numPr>
                <w:ilvl w:val="0"/>
                <w:numId w:val="36"/>
              </w:numPr>
              <w:jc w:val="right"/>
              <w:rPr>
                <w:rFonts w:ascii="Verdana" w:hAnsi="Verdana"/>
              </w:rPr>
            </w:pPr>
          </w:p>
        </w:tc>
        <w:tc>
          <w:tcPr>
            <w:tcW w:w="318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HR Manual studied and ISMS responsibilities understood.</w:t>
            </w:r>
          </w:p>
        </w:tc>
        <w:tc>
          <w:tcPr>
            <w:tcW w:w="3814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  <w:tc>
          <w:tcPr>
            <w:tcW w:w="1361" w:type="dxa"/>
            <w:vAlign w:val="center"/>
          </w:tcPr>
          <w:p w:rsidR="0050646E" w:rsidRDefault="0050646E">
            <w:pPr>
              <w:rPr>
                <w:rFonts w:ascii="Verdana" w:hAnsi="Verdana"/>
              </w:rPr>
            </w:pPr>
          </w:p>
        </w:tc>
      </w:tr>
    </w:tbl>
    <w:p w:rsidR="0050646E" w:rsidRDefault="0050646E">
      <w:pPr>
        <w:rPr>
          <w:rFonts w:ascii="Verdana" w:hAnsi="Verdana"/>
        </w:rPr>
      </w:pPr>
    </w:p>
    <w:p w:rsidR="0050646E" w:rsidRDefault="0050646E">
      <w:pPr>
        <w:rPr>
          <w:rFonts w:ascii="Verdana" w:hAnsi="Verdana"/>
        </w:rPr>
      </w:pPr>
    </w:p>
    <w:p w:rsidR="0050646E" w:rsidRDefault="0050646E">
      <w:pPr>
        <w:rPr>
          <w:rFonts w:ascii="Verdana" w:hAnsi="Verdana"/>
          <w:b/>
        </w:rPr>
      </w:pPr>
      <w:r>
        <w:rPr>
          <w:rFonts w:ascii="Verdana" w:hAnsi="Verdana"/>
          <w:b/>
        </w:rPr>
        <w:t>Notes:</w:t>
      </w:r>
    </w:p>
    <w:sectPr w:rsidR="0050646E" w:rsidSect="007C7B61">
      <w:headerReference w:type="default" r:id="rId12"/>
      <w:footerReference w:type="default" r:id="rId13"/>
      <w:pgSz w:w="12240" w:h="15840"/>
      <w:pgMar w:top="1440" w:right="117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B7E" w:rsidRDefault="00B15B7E">
      <w:r>
        <w:separator/>
      </w:r>
    </w:p>
  </w:endnote>
  <w:endnote w:type="continuationSeparator" w:id="0">
    <w:p w:rsidR="00B15B7E" w:rsidRDefault="00B1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A17" w:rsidRDefault="00E11A17">
    <w:pPr>
      <w:pStyle w:val="Footer"/>
      <w:jc w:val="right"/>
      <w:rPr>
        <w:szCs w:val="20"/>
      </w:rPr>
    </w:pPr>
  </w:p>
  <w:p w:rsidR="00E11A17" w:rsidRPr="00693340" w:rsidRDefault="00E11A17">
    <w:pPr>
      <w:pStyle w:val="Footer"/>
      <w:pBdr>
        <w:bottom w:val="single" w:sz="12" w:space="1" w:color="auto"/>
      </w:pBdr>
      <w:jc w:val="center"/>
      <w:rPr>
        <w:rFonts w:ascii="Verdana" w:hAnsi="Verdana"/>
        <w:sz w:val="14"/>
        <w:szCs w:val="14"/>
      </w:rPr>
    </w:pPr>
    <w:r w:rsidRPr="00693340">
      <w:rPr>
        <w:rFonts w:ascii="Verdana" w:hAnsi="Verdana"/>
        <w:sz w:val="14"/>
        <w:szCs w:val="14"/>
      </w:rPr>
      <w:t>This is the intellectual property of CIPL/Cygnet Group of Companies and unauthorized use of this document shall not be entertained.</w:t>
    </w:r>
  </w:p>
  <w:p w:rsidR="00DA11BA" w:rsidRDefault="00E11A17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>Version 1.2</w:t>
    </w:r>
    <w:r>
      <w:rPr>
        <w:rFonts w:ascii="Verdana" w:hAnsi="Verdana"/>
      </w:rPr>
      <w:tab/>
    </w:r>
    <w:r>
      <w:rPr>
        <w:rFonts w:ascii="Verdana" w:hAnsi="Verdana"/>
      </w:rPr>
      <w:tab/>
      <w:t xml:space="preserve">Page </w:t>
    </w:r>
    <w:r w:rsidR="00DA11BA">
      <w:rPr>
        <w:rFonts w:ascii="Verdana" w:hAnsi="Verdana"/>
      </w:rPr>
      <w:t>1</w:t>
    </w:r>
  </w:p>
  <w:p w:rsidR="00DA11BA" w:rsidRDefault="00DA11BA">
    <w:pPr>
      <w:pStyle w:val="Footer"/>
      <w:jc w:val="center"/>
      <w:rPr>
        <w:rFonts w:ascii="Verdana" w:hAnsi="Verdana"/>
      </w:rPr>
    </w:pPr>
  </w:p>
  <w:p w:rsidR="00E11A17" w:rsidRDefault="00E11A17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B7E" w:rsidRDefault="00B15B7E">
      <w:r>
        <w:separator/>
      </w:r>
    </w:p>
  </w:footnote>
  <w:footnote w:type="continuationSeparator" w:id="0">
    <w:p w:rsidR="00B15B7E" w:rsidRDefault="00B15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2700"/>
      <w:gridCol w:w="4500"/>
      <w:gridCol w:w="2160"/>
    </w:tblGrid>
    <w:tr w:rsidR="00DA11BA" w:rsidTr="00AF4DF6">
      <w:trPr>
        <w:trHeight w:val="1170"/>
      </w:trPr>
      <w:tc>
        <w:tcPr>
          <w:tcW w:w="2700" w:type="dxa"/>
          <w:vAlign w:val="center"/>
        </w:tcPr>
        <w:p w:rsidR="00DA11BA" w:rsidRDefault="00DA11BA" w:rsidP="00DA11BA">
          <w:pPr>
            <w:pStyle w:val="TOC1"/>
          </w:pPr>
          <w:r>
            <w:rPr>
              <w:noProof/>
            </w:rPr>
            <w:drawing>
              <wp:inline distT="0" distB="0" distL="0" distR="0" wp14:anchorId="4D861D73" wp14:editId="2D249FE4">
                <wp:extent cx="1178560" cy="55245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IS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5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center"/>
        </w:tcPr>
        <w:p w:rsidR="00DA11BA" w:rsidRDefault="00DA11BA" w:rsidP="00DA11BA">
          <w:pPr>
            <w:pStyle w:val="Heading5"/>
          </w:pPr>
          <w:r w:rsidRPr="00261A2D">
            <w:rPr>
              <w:sz w:val="20"/>
            </w:rPr>
            <w:t>User Registration</w:t>
          </w:r>
          <w:r>
            <w:rPr>
              <w:sz w:val="20"/>
            </w:rPr>
            <w:t xml:space="preserve"> Form</w:t>
          </w:r>
        </w:p>
      </w:tc>
      <w:tc>
        <w:tcPr>
          <w:tcW w:w="2160" w:type="dxa"/>
          <w:vAlign w:val="center"/>
        </w:tcPr>
        <w:p w:rsidR="00DA11BA" w:rsidRDefault="00DA11BA" w:rsidP="00DA11BA">
          <w:pPr>
            <w:jc w:val="right"/>
            <w:rPr>
              <w:rFonts w:ascii="Verdana" w:hAnsi="Verdana"/>
            </w:rPr>
          </w:pPr>
          <w:r>
            <w:rPr>
              <w:rFonts w:ascii="Verdana" w:hAnsi="Verdana"/>
            </w:rPr>
            <w:t>FR-HR-01-05</w:t>
          </w:r>
        </w:p>
      </w:tc>
    </w:tr>
  </w:tbl>
  <w:p w:rsidR="00DA11BA" w:rsidRDefault="00DA1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843"/>
    <w:multiLevelType w:val="hybridMultilevel"/>
    <w:tmpl w:val="A1747FD0"/>
    <w:lvl w:ilvl="0" w:tplc="F12A9108">
      <w:start w:val="1"/>
      <w:numFmt w:val="decimal"/>
      <w:lvlText w:val="%1."/>
      <w:lvlJc w:val="righ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810B1"/>
    <w:multiLevelType w:val="hybridMultilevel"/>
    <w:tmpl w:val="25F44FA2"/>
    <w:lvl w:ilvl="0" w:tplc="3634F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533FBE"/>
    <w:multiLevelType w:val="multilevel"/>
    <w:tmpl w:val="0E7053F2"/>
    <w:lvl w:ilvl="0">
      <w:start w:val="1"/>
      <w:numFmt w:val="decimal"/>
      <w:lvlText w:val="%1."/>
      <w:lvlJc w:val="right"/>
      <w:pPr>
        <w:tabs>
          <w:tab w:val="num" w:pos="3600"/>
        </w:tabs>
        <w:ind w:left="3600" w:hanging="32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2D65E00"/>
    <w:multiLevelType w:val="multilevel"/>
    <w:tmpl w:val="BA222C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4">
    <w:nsid w:val="12FB5044"/>
    <w:multiLevelType w:val="multilevel"/>
    <w:tmpl w:val="701689E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9750D"/>
    <w:multiLevelType w:val="multilevel"/>
    <w:tmpl w:val="D72E9FF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6">
    <w:nsid w:val="17764925"/>
    <w:multiLevelType w:val="multilevel"/>
    <w:tmpl w:val="46ACA66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7">
    <w:nsid w:val="1F36213C"/>
    <w:multiLevelType w:val="hybridMultilevel"/>
    <w:tmpl w:val="4F82A046"/>
    <w:lvl w:ilvl="0" w:tplc="F12A9108">
      <w:start w:val="1"/>
      <w:numFmt w:val="decimal"/>
      <w:lvlText w:val="%1."/>
      <w:lvlJc w:val="righ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330423"/>
    <w:multiLevelType w:val="multilevel"/>
    <w:tmpl w:val="82ECFFE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1E21CB"/>
    <w:multiLevelType w:val="multilevel"/>
    <w:tmpl w:val="EAD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7172C6"/>
    <w:multiLevelType w:val="multilevel"/>
    <w:tmpl w:val="2B2A370A"/>
    <w:lvl w:ilvl="0">
      <w:start w:val="1"/>
      <w:numFmt w:val="decimal"/>
      <w:lvlText w:val="%1."/>
      <w:lvlJc w:val="right"/>
      <w:pPr>
        <w:tabs>
          <w:tab w:val="num" w:pos="648"/>
        </w:tabs>
        <w:ind w:left="504" w:hanging="144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30F1420F"/>
    <w:multiLevelType w:val="multilevel"/>
    <w:tmpl w:val="00C6E63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1.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2">
    <w:nsid w:val="31E31753"/>
    <w:multiLevelType w:val="multilevel"/>
    <w:tmpl w:val="717AD826"/>
    <w:lvl w:ilvl="0">
      <w:start w:val="1"/>
      <w:numFmt w:val="decimal"/>
      <w:lvlText w:val="%1."/>
      <w:lvlJc w:val="right"/>
      <w:pPr>
        <w:tabs>
          <w:tab w:val="num" w:pos="648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3F4DBF"/>
    <w:multiLevelType w:val="multilevel"/>
    <w:tmpl w:val="240A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3"/>
      <w:lvlJc w:val="left"/>
      <w:pPr>
        <w:tabs>
          <w:tab w:val="num" w:pos="180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4">
    <w:nsid w:val="338F2F95"/>
    <w:multiLevelType w:val="multilevel"/>
    <w:tmpl w:val="5CDA83F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5">
    <w:nsid w:val="3B381A35"/>
    <w:multiLevelType w:val="multilevel"/>
    <w:tmpl w:val="FA4E48F6"/>
    <w:lvl w:ilvl="0">
      <w:start w:val="1"/>
      <w:numFmt w:val="decimal"/>
      <w:lvlText w:val="%1."/>
      <w:lvlJc w:val="right"/>
      <w:pPr>
        <w:tabs>
          <w:tab w:val="num" w:pos="4536"/>
        </w:tabs>
        <w:ind w:left="3600" w:hanging="32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6">
    <w:nsid w:val="3E306C80"/>
    <w:multiLevelType w:val="multilevel"/>
    <w:tmpl w:val="7FAA1980"/>
    <w:lvl w:ilvl="0">
      <w:start w:val="1"/>
      <w:numFmt w:val="decimal"/>
      <w:suff w:val="space"/>
      <w:lvlText w:val="%1.0"/>
      <w:lvlJc w:val="left"/>
      <w:pPr>
        <w:ind w:left="36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520"/>
      </w:pPr>
      <w:rPr>
        <w:rFonts w:hint="default"/>
      </w:rPr>
    </w:lvl>
  </w:abstractNum>
  <w:abstractNum w:abstractNumId="17">
    <w:nsid w:val="3F846326"/>
    <w:multiLevelType w:val="multilevel"/>
    <w:tmpl w:val="CC1E519A"/>
    <w:lvl w:ilvl="0">
      <w:start w:val="1"/>
      <w:numFmt w:val="decimal"/>
      <w:lvlText w:val="%1."/>
      <w:lvlJc w:val="right"/>
      <w:pPr>
        <w:tabs>
          <w:tab w:val="num" w:pos="4536"/>
        </w:tabs>
        <w:ind w:left="4536" w:hanging="417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42487663"/>
    <w:multiLevelType w:val="multilevel"/>
    <w:tmpl w:val="76B2044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9">
    <w:nsid w:val="491B516A"/>
    <w:multiLevelType w:val="multilevel"/>
    <w:tmpl w:val="9946836A"/>
    <w:lvl w:ilvl="0">
      <w:start w:val="1"/>
      <w:numFmt w:val="decimal"/>
      <w:lvlText w:val="%1."/>
      <w:lvlJc w:val="center"/>
      <w:pPr>
        <w:tabs>
          <w:tab w:val="num" w:pos="4536"/>
        </w:tabs>
        <w:ind w:left="4536" w:hanging="41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>
    <w:nsid w:val="53E12BAC"/>
    <w:multiLevelType w:val="multilevel"/>
    <w:tmpl w:val="CDE204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1">
    <w:nsid w:val="53FE06C7"/>
    <w:multiLevelType w:val="hybridMultilevel"/>
    <w:tmpl w:val="717AD826"/>
    <w:lvl w:ilvl="0" w:tplc="FDE0334C">
      <w:start w:val="1"/>
      <w:numFmt w:val="decimal"/>
      <w:lvlText w:val="%1."/>
      <w:lvlJc w:val="right"/>
      <w:pPr>
        <w:tabs>
          <w:tab w:val="num" w:pos="648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F71435"/>
    <w:multiLevelType w:val="hybridMultilevel"/>
    <w:tmpl w:val="82ECFFE8"/>
    <w:lvl w:ilvl="0" w:tplc="1B3C269A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34F5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766A11"/>
    <w:multiLevelType w:val="hybridMultilevel"/>
    <w:tmpl w:val="B5EA55A8"/>
    <w:lvl w:ilvl="0" w:tplc="FDE0334C">
      <w:start w:val="1"/>
      <w:numFmt w:val="decimal"/>
      <w:lvlText w:val="%1."/>
      <w:lvlJc w:val="right"/>
      <w:pPr>
        <w:tabs>
          <w:tab w:val="num" w:pos="648"/>
        </w:tabs>
        <w:ind w:left="504" w:hanging="14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4">
    <w:nsid w:val="60137119"/>
    <w:multiLevelType w:val="multilevel"/>
    <w:tmpl w:val="608407E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5">
    <w:nsid w:val="65163BB0"/>
    <w:multiLevelType w:val="multilevel"/>
    <w:tmpl w:val="14AA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4B3C13"/>
    <w:multiLevelType w:val="multilevel"/>
    <w:tmpl w:val="468E3B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614040"/>
    <w:multiLevelType w:val="multilevel"/>
    <w:tmpl w:val="48C65F32"/>
    <w:lvl w:ilvl="0">
      <w:start w:val="1"/>
      <w:numFmt w:val="decimal"/>
      <w:lvlText w:val="%1."/>
      <w:lvlJc w:val="right"/>
      <w:pPr>
        <w:tabs>
          <w:tab w:val="num" w:pos="648"/>
        </w:tabs>
        <w:ind w:left="504" w:hanging="144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8">
    <w:nsid w:val="75E23CBD"/>
    <w:multiLevelType w:val="multilevel"/>
    <w:tmpl w:val="4BBA95EE"/>
    <w:lvl w:ilvl="0">
      <w:start w:val="1"/>
      <w:numFmt w:val="decimal"/>
      <w:lvlText w:val="%1."/>
      <w:lvlJc w:val="center"/>
      <w:pPr>
        <w:tabs>
          <w:tab w:val="num" w:pos="4536"/>
        </w:tabs>
        <w:ind w:left="4536" w:hanging="417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9">
    <w:nsid w:val="7EF13440"/>
    <w:multiLevelType w:val="multilevel"/>
    <w:tmpl w:val="F5E61E4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3"/>
  </w:num>
  <w:num w:numId="4">
    <w:abstractNumId w:val="11"/>
  </w:num>
  <w:num w:numId="5">
    <w:abstractNumId w:val="11"/>
  </w:num>
  <w:num w:numId="6">
    <w:abstractNumId w:val="11"/>
  </w:num>
  <w:num w:numId="7">
    <w:abstractNumId w:val="14"/>
  </w:num>
  <w:num w:numId="8">
    <w:abstractNumId w:val="24"/>
  </w:num>
  <w:num w:numId="9">
    <w:abstractNumId w:val="3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0"/>
  </w:num>
  <w:num w:numId="17">
    <w:abstractNumId w:val="14"/>
  </w:num>
  <w:num w:numId="18">
    <w:abstractNumId w:val="22"/>
  </w:num>
  <w:num w:numId="19">
    <w:abstractNumId w:val="9"/>
  </w:num>
  <w:num w:numId="20">
    <w:abstractNumId w:val="26"/>
  </w:num>
  <w:num w:numId="21">
    <w:abstractNumId w:val="23"/>
  </w:num>
  <w:num w:numId="22">
    <w:abstractNumId w:val="19"/>
  </w:num>
  <w:num w:numId="23">
    <w:abstractNumId w:val="28"/>
  </w:num>
  <w:num w:numId="24">
    <w:abstractNumId w:val="17"/>
  </w:num>
  <w:num w:numId="25">
    <w:abstractNumId w:val="15"/>
  </w:num>
  <w:num w:numId="26">
    <w:abstractNumId w:val="2"/>
  </w:num>
  <w:num w:numId="27">
    <w:abstractNumId w:val="27"/>
  </w:num>
  <w:num w:numId="28">
    <w:abstractNumId w:val="10"/>
  </w:num>
  <w:num w:numId="29">
    <w:abstractNumId w:val="4"/>
  </w:num>
  <w:num w:numId="30">
    <w:abstractNumId w:val="1"/>
  </w:num>
  <w:num w:numId="31">
    <w:abstractNumId w:val="25"/>
  </w:num>
  <w:num w:numId="32">
    <w:abstractNumId w:val="8"/>
  </w:num>
  <w:num w:numId="33">
    <w:abstractNumId w:val="21"/>
  </w:num>
  <w:num w:numId="34">
    <w:abstractNumId w:val="1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ED"/>
    <w:rsid w:val="00040D80"/>
    <w:rsid w:val="0007147F"/>
    <w:rsid w:val="000A0ED1"/>
    <w:rsid w:val="001A1A7F"/>
    <w:rsid w:val="00261A2D"/>
    <w:rsid w:val="00283E80"/>
    <w:rsid w:val="002E61F7"/>
    <w:rsid w:val="002F22DC"/>
    <w:rsid w:val="003A14A4"/>
    <w:rsid w:val="003D0E05"/>
    <w:rsid w:val="004E4DD6"/>
    <w:rsid w:val="0050646E"/>
    <w:rsid w:val="00593160"/>
    <w:rsid w:val="005A7724"/>
    <w:rsid w:val="005F4FED"/>
    <w:rsid w:val="005F7032"/>
    <w:rsid w:val="00656EB0"/>
    <w:rsid w:val="00674666"/>
    <w:rsid w:val="00693340"/>
    <w:rsid w:val="006E4A6B"/>
    <w:rsid w:val="007266E5"/>
    <w:rsid w:val="007458A6"/>
    <w:rsid w:val="0078301F"/>
    <w:rsid w:val="00795855"/>
    <w:rsid w:val="007C7B61"/>
    <w:rsid w:val="007E57F6"/>
    <w:rsid w:val="008E234F"/>
    <w:rsid w:val="00AC4B8C"/>
    <w:rsid w:val="00B15B7E"/>
    <w:rsid w:val="00B22D47"/>
    <w:rsid w:val="00B33A7E"/>
    <w:rsid w:val="00B42997"/>
    <w:rsid w:val="00B45793"/>
    <w:rsid w:val="00B55E4B"/>
    <w:rsid w:val="00B67BB6"/>
    <w:rsid w:val="00BB5C92"/>
    <w:rsid w:val="00C113F6"/>
    <w:rsid w:val="00C65326"/>
    <w:rsid w:val="00CF6BDF"/>
    <w:rsid w:val="00D155A1"/>
    <w:rsid w:val="00D774EA"/>
    <w:rsid w:val="00D908B6"/>
    <w:rsid w:val="00DA11BA"/>
    <w:rsid w:val="00DB0F74"/>
    <w:rsid w:val="00DC1815"/>
    <w:rsid w:val="00E11A17"/>
    <w:rsid w:val="00E4505E"/>
    <w:rsid w:val="00EB34C7"/>
    <w:rsid w:val="00ED03F2"/>
    <w:rsid w:val="00F26CF8"/>
    <w:rsid w:val="00F86A4A"/>
    <w:rsid w:val="00FD0226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F81F96-FC26-418D-8FD7-377FEBE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60"/>
      <w:outlineLvl w:val="0"/>
    </w:pPr>
    <w:rPr>
      <w:rFonts w:cs="Arial"/>
      <w:b/>
      <w:bCs/>
      <w:caps/>
      <w:kern w:val="32"/>
      <w:sz w:val="22"/>
      <w:szCs w:val="2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7"/>
      </w:numPr>
      <w:spacing w:before="120" w:after="60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7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Verdana" w:hAnsi="Verdana"/>
    </w:rPr>
  </w:style>
  <w:style w:type="paragraph" w:customStyle="1" w:styleId="Heading1-BodyText">
    <w:name w:val="Heading 1 - Body Text"/>
    <w:basedOn w:val="Normal"/>
    <w:pPr>
      <w:ind w:left="720"/>
      <w:jc w:val="both"/>
    </w:pPr>
  </w:style>
  <w:style w:type="paragraph" w:customStyle="1" w:styleId="Heading2-BodyText">
    <w:name w:val="Heading 2- Body Text"/>
    <w:basedOn w:val="Heading1-BodyText"/>
    <w:next w:val="Normal"/>
    <w:pPr>
      <w:ind w:left="1440"/>
    </w:pPr>
  </w:style>
  <w:style w:type="paragraph" w:customStyle="1" w:styleId="Heading3-BodyText">
    <w:name w:val="Heading 3 - Body Text"/>
    <w:basedOn w:val="Heading2-BodyText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-Name">
    <w:name w:val="Heading - Name"/>
    <w:basedOn w:val="Normal"/>
    <w:autoRedefine/>
    <w:pPr>
      <w:jc w:val="center"/>
    </w:pPr>
    <w:rPr>
      <w:sz w:val="72"/>
      <w:szCs w:val="20"/>
    </w:rPr>
  </w:style>
  <w:style w:type="paragraph" w:styleId="TOC2">
    <w:name w:val="toc 2"/>
    <w:basedOn w:val="Normal"/>
    <w:next w:val="Normal"/>
    <w:autoRedefine/>
    <w:semiHidden/>
    <w:pPr>
      <w:spacing w:after="60"/>
      <w:ind w:left="202"/>
    </w:pPr>
  </w:style>
  <w:style w:type="paragraph" w:styleId="TOC1">
    <w:name w:val="toc 1"/>
    <w:basedOn w:val="Normal"/>
    <w:next w:val="Normal"/>
    <w:autoRedefine/>
    <w:semiHidden/>
    <w:pPr>
      <w:spacing w:before="60"/>
    </w:pPr>
  </w:style>
  <w:style w:type="character" w:styleId="Hyperlink">
    <w:name w:val="Hyperlink"/>
    <w:rPr>
      <w:color w:val="0000FF"/>
      <w:u w:val="single"/>
    </w:rPr>
  </w:style>
  <w:style w:type="paragraph" w:customStyle="1" w:styleId="Heading-Version">
    <w:name w:val="Heading - Version"/>
    <w:basedOn w:val="Normal"/>
    <w:autoRedefine/>
    <w:pPr>
      <w:jc w:val="center"/>
    </w:pPr>
    <w:rPr>
      <w:sz w:val="40"/>
      <w:szCs w:val="20"/>
    </w:rPr>
  </w:style>
  <w:style w:type="paragraph" w:styleId="TOCHeading">
    <w:name w:val="TOC Heading"/>
    <w:basedOn w:val="Normal"/>
    <w:qFormat/>
    <w:pPr>
      <w:jc w:val="center"/>
    </w:pPr>
    <w:rPr>
      <w:b/>
      <w:bCs/>
      <w:sz w:val="24"/>
      <w:szCs w:val="20"/>
    </w:rPr>
  </w:style>
  <w:style w:type="paragraph" w:customStyle="1" w:styleId="NormalforTable">
    <w:name w:val="Normal for Table"/>
    <w:basedOn w:val="Normal"/>
    <w:autoRedefine/>
    <w:pPr>
      <w:jc w:val="both"/>
    </w:pPr>
    <w:rPr>
      <w:rFonts w:ascii="Verdana" w:hAnsi="Verdana"/>
      <w:sz w:val="22"/>
      <w:szCs w:val="22"/>
    </w:rPr>
  </w:style>
  <w:style w:type="paragraph" w:customStyle="1" w:styleId="Address-Name">
    <w:name w:val="Address - Name"/>
    <w:basedOn w:val="Normal"/>
    <w:next w:val="Address"/>
    <w:autoRedefine/>
    <w:pPr>
      <w:jc w:val="center"/>
    </w:pPr>
    <w:rPr>
      <w:b/>
      <w:bCs/>
      <w:i/>
      <w:iCs/>
      <w:sz w:val="28"/>
      <w:szCs w:val="20"/>
    </w:rPr>
  </w:style>
  <w:style w:type="paragraph" w:customStyle="1" w:styleId="Address">
    <w:name w:val="Address"/>
    <w:basedOn w:val="Address-Name"/>
    <w:autoRedefine/>
    <w:rPr>
      <w:b w:val="0"/>
      <w:bCs w:val="0"/>
      <w:i w:val="0"/>
      <w:iCs w:val="0"/>
      <w:sz w:val="24"/>
    </w:rPr>
  </w:style>
  <w:style w:type="paragraph" w:customStyle="1" w:styleId="Heading-RevHist">
    <w:name w:val="Heading - Rev Hist"/>
    <w:basedOn w:val="Normal"/>
    <w:next w:val="Normal"/>
    <w:autoRedefine/>
    <w:pPr>
      <w:jc w:val="both"/>
    </w:pPr>
    <w:rPr>
      <w:b/>
      <w:bCs/>
      <w:sz w:val="22"/>
      <w:szCs w:val="20"/>
    </w:rPr>
  </w:style>
  <w:style w:type="paragraph" w:styleId="BalloonText">
    <w:name w:val="Balloon Text"/>
    <w:basedOn w:val="Normal"/>
    <w:link w:val="BalloonTextChar"/>
    <w:rsid w:val="004E4D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4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d%20Folder\QISMS\FR-XX%20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0FA5234180458463E6F2F7071329" ma:contentTypeVersion="1" ma:contentTypeDescription="Create a new document." ma:contentTypeScope="" ma:versionID="43b371bbad14bea99d1905285997f11b">
  <xsd:schema xmlns:xsd="http://www.w3.org/2001/XMLSchema" xmlns:xs="http://www.w3.org/2001/XMLSchema" xmlns:p="http://schemas.microsoft.com/office/2006/metadata/properties" xmlns:ns2="da75306f-6c3f-4e7b-a41c-62822f6df55a" targetNamespace="http://schemas.microsoft.com/office/2006/metadata/properties" ma:root="true" ma:fieldsID="02fa7832c48e098bd3a82836bc5ff224" ns2:_="">
    <xsd:import namespace="da75306f-6c3f-4e7b-a41c-62822f6df5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5306f-6c3f-4e7b-a41c-62822f6df5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75306f-6c3f-4e7b-a41c-62822f6df55a">SHDM7XUK4N7Y-65-499</_dlc_DocId>
    <_dlc_DocIdUrl xmlns="da75306f-6c3f-4e7b-a41c-62822f6df55a">
      <Url>http://project-portal/QISMS/_layouts/DocIdRedir.aspx?ID=SHDM7XUK4N7Y-65-499</Url>
      <Description>SHDM7XUK4N7Y-65-499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9FE5A1-30AD-4B1C-BAA6-1449579E8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4F6EB-81E1-444C-AB32-37EEFA09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5306f-6c3f-4e7b-a41c-62822f6df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D0DB4-DBE8-402C-ACC1-EB9F1C4073B5}">
  <ds:schemaRefs>
    <ds:schemaRef ds:uri="http://schemas.microsoft.com/office/2006/metadata/properties"/>
    <ds:schemaRef ds:uri="http://schemas.microsoft.com/office/infopath/2007/PartnerControls"/>
    <ds:schemaRef ds:uri="da75306f-6c3f-4e7b-a41c-62822f6df55a"/>
  </ds:schemaRefs>
</ds:datastoreItem>
</file>

<file path=customXml/itemProps4.xml><?xml version="1.0" encoding="utf-8"?>
<ds:datastoreItem xmlns:ds="http://schemas.openxmlformats.org/officeDocument/2006/customXml" ds:itemID="{93CB993A-E422-4A46-AAA2-4918EF0BD96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6E67A9E-5BE1-49C1-975D-5EE3449B8BA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FR-XX Process Template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Registration</vt:lpstr>
    </vt:vector>
  </TitlesOfParts>
  <Company>Cygnet Infotech Pvt. Ltd.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Registration</dc:title>
  <dc:subject>FR-14</dc:subject>
  <dc:creator>QISMS</dc:creator>
  <cp:keywords/>
  <cp:lastModifiedBy>Dhara Dave</cp:lastModifiedBy>
  <cp:revision>3</cp:revision>
  <cp:lastPrinted>2014-08-11T04:53:00Z</cp:lastPrinted>
  <dcterms:created xsi:type="dcterms:W3CDTF">2014-08-11T04:53:00Z</dcterms:created>
  <dcterms:modified xsi:type="dcterms:W3CDTF">2014-08-11T05:32:00Z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SHDM7XUK4N7Y-65-42</vt:lpwstr>
  </property>
  <property fmtid="{D5CDD505-2E9C-101B-9397-08002B2CF9AE}" pid="3" name="_dlc_DocIdItemGuid">
    <vt:lpwstr>27efee50-759b-4860-b743-be09e682febb</vt:lpwstr>
  </property>
  <property fmtid="{D5CDD505-2E9C-101B-9397-08002B2CF9AE}" pid="4" name="_dlc_DocIdUrl">
    <vt:lpwstr>http://project-portal/QISMS/_layouts/DocIdRedir.aspx?ID=SHDM7XUK4N7Y-65-42, SHDM7XUK4N7Y-65-42</vt:lpwstr>
  </property>
  <property fmtid="{D5CDD505-2E9C-101B-9397-08002B2CF9AE}" pid="5" name="ContentTypeId">
    <vt:lpwstr>0x01010033F70FA5234180458463E6F2F7071329</vt:lpwstr>
  </property>
</Properties>
</file>